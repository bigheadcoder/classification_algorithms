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03" w:rsidRPr="00D6039B" w:rsidRDefault="00E13103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E1C81" w:rsidRPr="00D6039B" w:rsidRDefault="007E1C81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E1C81" w:rsidRPr="00D6039B" w:rsidRDefault="007E1C81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E1C81" w:rsidRPr="00D6039B" w:rsidRDefault="007E1C81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E1C81" w:rsidRPr="00D6039B" w:rsidRDefault="0000511B" w:rsidP="00D6039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039B">
        <w:rPr>
          <w:rFonts w:ascii="Times New Roman" w:hAnsi="Times New Roman" w:cs="Times New Roman"/>
          <w:b/>
          <w:sz w:val="24"/>
          <w:szCs w:val="24"/>
        </w:rPr>
        <w:t>Classification Algorithms</w:t>
      </w:r>
    </w:p>
    <w:p w:rsidR="007E1C81" w:rsidRPr="00D6039B" w:rsidRDefault="007E1C81" w:rsidP="00D6039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E1C81" w:rsidRPr="00D6039B" w:rsidRDefault="007E1C81" w:rsidP="00D60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039B">
        <w:rPr>
          <w:rFonts w:ascii="Times New Roman" w:hAnsi="Times New Roman" w:cs="Times New Roman"/>
          <w:sz w:val="24"/>
          <w:szCs w:val="24"/>
        </w:rPr>
        <w:t>John Omoluabi</w:t>
      </w:r>
    </w:p>
    <w:p w:rsidR="00AD6180" w:rsidRPr="00D6039B" w:rsidRDefault="00AD6180" w:rsidP="00D60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039B">
        <w:rPr>
          <w:rFonts w:ascii="Times New Roman" w:hAnsi="Times New Roman" w:cs="Times New Roman"/>
          <w:sz w:val="24"/>
          <w:szCs w:val="24"/>
        </w:rPr>
        <w:t>School of IT and Computing</w:t>
      </w:r>
      <w:r w:rsidR="00CC4F9F" w:rsidRPr="00D6039B">
        <w:rPr>
          <w:rFonts w:ascii="Times New Roman" w:hAnsi="Times New Roman" w:cs="Times New Roman"/>
          <w:sz w:val="24"/>
          <w:szCs w:val="24"/>
        </w:rPr>
        <w:t>, American University of Nigeria</w:t>
      </w:r>
    </w:p>
    <w:p w:rsidR="00AD6180" w:rsidRPr="00D6039B" w:rsidRDefault="00AD6180" w:rsidP="00D60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039B">
        <w:rPr>
          <w:rFonts w:ascii="Times New Roman" w:hAnsi="Times New Roman" w:cs="Times New Roman"/>
          <w:sz w:val="24"/>
          <w:szCs w:val="24"/>
        </w:rPr>
        <w:t>CIE 856: Topics in Artificial Intelligence</w:t>
      </w:r>
    </w:p>
    <w:p w:rsidR="0000511B" w:rsidRPr="00D6039B" w:rsidRDefault="0000511B" w:rsidP="00D60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039B">
        <w:rPr>
          <w:rFonts w:ascii="Times New Roman" w:hAnsi="Times New Roman" w:cs="Times New Roman"/>
          <w:sz w:val="24"/>
          <w:szCs w:val="24"/>
          <w:shd w:val="clear" w:color="auto" w:fill="FFFFFF"/>
        </w:rPr>
        <w:t>Dr. Narasimha </w:t>
      </w:r>
      <w:r w:rsidRPr="00D6039B">
        <w:rPr>
          <w:rStyle w:val="il"/>
          <w:rFonts w:ascii="Times New Roman" w:hAnsi="Times New Roman" w:cs="Times New Roman"/>
          <w:sz w:val="24"/>
          <w:szCs w:val="24"/>
          <w:shd w:val="clear" w:color="auto" w:fill="FFFFFF"/>
        </w:rPr>
        <w:t>Rao</w:t>
      </w:r>
      <w:r w:rsidRPr="00D6039B">
        <w:rPr>
          <w:rFonts w:ascii="Times New Roman" w:hAnsi="Times New Roman" w:cs="Times New Roman"/>
          <w:sz w:val="24"/>
          <w:szCs w:val="24"/>
          <w:shd w:val="clear" w:color="auto" w:fill="FFFFFF"/>
        </w:rPr>
        <w:t> Vajjhala</w:t>
      </w:r>
    </w:p>
    <w:p w:rsidR="00AD6180" w:rsidRPr="00D6039B" w:rsidRDefault="0000511B" w:rsidP="00D603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039B">
        <w:rPr>
          <w:rFonts w:ascii="Times New Roman" w:hAnsi="Times New Roman" w:cs="Times New Roman"/>
          <w:sz w:val="24"/>
          <w:szCs w:val="24"/>
        </w:rPr>
        <w:t>February 18, 2021</w:t>
      </w:r>
    </w:p>
    <w:p w:rsidR="00AD6180" w:rsidRPr="00D6039B" w:rsidRDefault="00AD6180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039B">
        <w:rPr>
          <w:rFonts w:ascii="Times New Roman" w:hAnsi="Times New Roman" w:cs="Times New Roman"/>
          <w:sz w:val="24"/>
          <w:szCs w:val="24"/>
        </w:rPr>
        <w:br w:type="page"/>
      </w:r>
    </w:p>
    <w:p w:rsidR="00AD6180" w:rsidRPr="00D6039B" w:rsidRDefault="00CC4F9F" w:rsidP="00D6039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039B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8E2459" w:rsidRPr="00D6039B" w:rsidRDefault="008E2459" w:rsidP="00D6039B">
      <w:pPr>
        <w:spacing w:line="48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D6039B">
        <w:rPr>
          <w:rFonts w:ascii="Times New Roman" w:hAnsi="Times New Roman" w:cs="Times New Roman"/>
          <w:i/>
          <w:sz w:val="24"/>
          <w:szCs w:val="24"/>
        </w:rPr>
        <w:t xml:space="preserve">Keywords: </w:t>
      </w:r>
    </w:p>
    <w:p w:rsidR="008E2459" w:rsidRPr="00D6039B" w:rsidRDefault="008E2459" w:rsidP="00D6039B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D6039B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8E2459" w:rsidRPr="00D6039B" w:rsidRDefault="008E2459" w:rsidP="00D6039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039B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8E2459" w:rsidRPr="00D6039B" w:rsidRDefault="00EE668C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[Give general introduction for broad research area]</w:t>
      </w: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[Narrow the focus to your particular topic]</w:t>
      </w: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[State your research problem and aims]</w:t>
      </w: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68C" w:rsidRPr="00D6039B" w:rsidRDefault="00D6039B" w:rsidP="00D6039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</w:t>
      </w:r>
      <w:r w:rsid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purpose of review</w:t>
      </w: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]</w:t>
      </w: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</w:t>
      </w:r>
      <w:r w:rsid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what you intend to deliver to the reader</w:t>
      </w: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]</w:t>
      </w: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68C" w:rsidRDefault="00EE668C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</w:t>
      </w:r>
      <w:r w:rsid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challenges in classification algorithms</w:t>
      </w: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]</w:t>
      </w:r>
    </w:p>
    <w:p w:rsidR="00D6039B" w:rsidRDefault="00D6039B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[gaps]</w:t>
      </w:r>
    </w:p>
    <w:p w:rsidR="00D6039B" w:rsidRDefault="00D6039B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[correlation]</w:t>
      </w:r>
    </w:p>
    <w:p w:rsidR="00D6039B" w:rsidRDefault="00D6039B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[direction]</w:t>
      </w:r>
    </w:p>
    <w:p w:rsidR="00D6039B" w:rsidRPr="00D6039B" w:rsidRDefault="00D6039B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68C" w:rsidRPr="00D6039B" w:rsidRDefault="00EE668C" w:rsidP="00D6039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039B">
        <w:rPr>
          <w:rFonts w:ascii="Times New Roman" w:hAnsi="Times New Roman" w:cs="Times New Roman"/>
          <w:b/>
          <w:sz w:val="24"/>
          <w:szCs w:val="24"/>
        </w:rPr>
        <w:t>Research Target</w:t>
      </w: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[state hypothesis or research question]</w:t>
      </w: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[briefly describe how you would accomplish your task]</w:t>
      </w: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[Give a review of the main results and state contribution to work]</w:t>
      </w:r>
    </w:p>
    <w:p w:rsidR="00EE668C" w:rsidRPr="00D6039B" w:rsidRDefault="00EE668C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68C" w:rsidRPr="00D6039B" w:rsidRDefault="00A541C9" w:rsidP="00D6039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039B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A541C9" w:rsidRPr="00D6039B" w:rsidRDefault="00A541C9" w:rsidP="00D6039B">
      <w:pPr>
        <w:spacing w:line="48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6039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[Give a section by section overview of the paper]</w:t>
      </w:r>
    </w:p>
    <w:p w:rsidR="00A541C9" w:rsidRPr="00D6039B" w:rsidRDefault="00A541C9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541C9" w:rsidRPr="00D6039B" w:rsidRDefault="00A541C9" w:rsidP="00D60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541C9" w:rsidRPr="00D6039B" w:rsidSect="007E1C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7C1" w:rsidRDefault="003F67C1" w:rsidP="007E1C81">
      <w:pPr>
        <w:spacing w:after="0" w:line="240" w:lineRule="auto"/>
      </w:pPr>
      <w:r>
        <w:separator/>
      </w:r>
    </w:p>
  </w:endnote>
  <w:endnote w:type="continuationSeparator" w:id="1">
    <w:p w:rsidR="003F67C1" w:rsidRDefault="003F67C1" w:rsidP="007E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7C1" w:rsidRDefault="003F67C1" w:rsidP="007E1C81">
      <w:pPr>
        <w:spacing w:after="0" w:line="240" w:lineRule="auto"/>
      </w:pPr>
      <w:r>
        <w:separator/>
      </w:r>
    </w:p>
  </w:footnote>
  <w:footnote w:type="continuationSeparator" w:id="1">
    <w:p w:rsidR="003F67C1" w:rsidRDefault="003F67C1" w:rsidP="007E1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185" w:rsidRDefault="00D6039B">
    <w:pPr>
      <w:pStyle w:val="Header"/>
      <w:jc w:val="right"/>
    </w:pPr>
    <w:r>
      <w:t>CLASSIFICATION ALGORITHMS</w:t>
    </w:r>
    <w:r w:rsidR="00155185">
      <w:tab/>
    </w:r>
    <w:r w:rsidR="00155185">
      <w:tab/>
    </w:r>
    <w:sdt>
      <w:sdtPr>
        <w:id w:val="2563922"/>
        <w:docPartObj>
          <w:docPartGallery w:val="Page Numbers (Top of Page)"/>
          <w:docPartUnique/>
        </w:docPartObj>
      </w:sdtPr>
      <w:sdtContent>
        <w:fldSimple w:instr=" PAGE   \* MERGEFORMAT ">
          <w:r w:rsidR="008F123E">
            <w:rPr>
              <w:noProof/>
            </w:rPr>
            <w:t>3</w:t>
          </w:r>
        </w:fldSimple>
      </w:sdtContent>
    </w:sdt>
  </w:p>
  <w:p w:rsidR="00155185" w:rsidRDefault="001551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6039B"/>
    <w:rsid w:val="0000511B"/>
    <w:rsid w:val="00155185"/>
    <w:rsid w:val="003F67C1"/>
    <w:rsid w:val="004269C4"/>
    <w:rsid w:val="004E76C9"/>
    <w:rsid w:val="007C21DD"/>
    <w:rsid w:val="007E1C81"/>
    <w:rsid w:val="00851547"/>
    <w:rsid w:val="008E2459"/>
    <w:rsid w:val="008F123E"/>
    <w:rsid w:val="00986108"/>
    <w:rsid w:val="00A541C9"/>
    <w:rsid w:val="00AB7DCA"/>
    <w:rsid w:val="00AD6180"/>
    <w:rsid w:val="00B62C94"/>
    <w:rsid w:val="00CC4F9F"/>
    <w:rsid w:val="00D33DFF"/>
    <w:rsid w:val="00D6039B"/>
    <w:rsid w:val="00E13103"/>
    <w:rsid w:val="00EE668C"/>
    <w:rsid w:val="00F64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C81"/>
  </w:style>
  <w:style w:type="paragraph" w:styleId="Footer">
    <w:name w:val="footer"/>
    <w:basedOn w:val="Normal"/>
    <w:link w:val="FooterChar"/>
    <w:uiPriority w:val="99"/>
    <w:semiHidden/>
    <w:unhideWhenUsed/>
    <w:rsid w:val="007E1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C81"/>
  </w:style>
  <w:style w:type="paragraph" w:styleId="BalloonText">
    <w:name w:val="Balloon Text"/>
    <w:basedOn w:val="Normal"/>
    <w:link w:val="BalloonTextChar"/>
    <w:uiPriority w:val="99"/>
    <w:semiHidden/>
    <w:unhideWhenUsed/>
    <w:rsid w:val="00CC4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F9F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AB7DC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7DC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B7DCA"/>
    <w:pPr>
      <w:spacing w:line="240" w:lineRule="auto"/>
      <w:jc w:val="center"/>
    </w:pPr>
    <w:rPr>
      <w:rFonts w:ascii="Calibri" w:hAnsi="Calibri" w:cs="Calibri"/>
      <w:b/>
    </w:rPr>
  </w:style>
  <w:style w:type="character" w:customStyle="1" w:styleId="EndNoteBibliographyChar">
    <w:name w:val="EndNote Bibliography Char"/>
    <w:basedOn w:val="DefaultParagraphFont"/>
    <w:link w:val="EndNoteBibliography"/>
    <w:rsid w:val="00AB7DCA"/>
    <w:rPr>
      <w:rFonts w:ascii="Calibri" w:hAnsi="Calibri" w:cs="Calibri"/>
      <w:b/>
    </w:rPr>
  </w:style>
  <w:style w:type="character" w:customStyle="1" w:styleId="il">
    <w:name w:val="il"/>
    <w:basedOn w:val="DefaultParagraphFont"/>
    <w:rsid w:val="00005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OLUABI-PC\Documents\Projects\paper_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paper_format.dotx</Template>
  <TotalTime>60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OMOLUABI-PC</dc:creator>
  <cp:lastModifiedBy>OMOLUABI-PC</cp:lastModifiedBy>
  <cp:revision>1</cp:revision>
  <dcterms:created xsi:type="dcterms:W3CDTF">2021-02-08T14:31:00Z</dcterms:created>
  <dcterms:modified xsi:type="dcterms:W3CDTF">2021-02-08T23:58:00Z</dcterms:modified>
</cp:coreProperties>
</file>